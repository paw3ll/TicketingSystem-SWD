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2C" w:rsidRDefault="006E5797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 xml:space="preserve">After altering this document be sure to update the current version number and re-upload to the google doc </w:t>
      </w:r>
      <w:r w:rsidR="00B7342C">
        <w:rPr>
          <w:rFonts w:cstheme="minorHAnsi"/>
          <w:b/>
          <w:sz w:val="32"/>
          <w:szCs w:val="24"/>
        </w:rPr>
        <w:t>in shared folder,</w:t>
      </w:r>
      <w:r>
        <w:rPr>
          <w:rFonts w:cstheme="minorHAnsi"/>
          <w:b/>
          <w:sz w:val="32"/>
          <w:szCs w:val="24"/>
        </w:rPr>
        <w:t xml:space="preserve"> change</w:t>
      </w:r>
      <w:r w:rsidR="00B7342C">
        <w:rPr>
          <w:rFonts w:cstheme="minorHAnsi"/>
          <w:b/>
          <w:sz w:val="32"/>
          <w:szCs w:val="24"/>
        </w:rPr>
        <w:t xml:space="preserve"> name to current version number, and save previous version in OLD CHARTER sub-folder.</w:t>
      </w:r>
    </w:p>
    <w:p w:rsidR="00B7342C" w:rsidRDefault="00B7342C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br w:type="page"/>
      </w:r>
    </w:p>
    <w:p w:rsidR="005670C9" w:rsidRPr="005F77E7" w:rsidRDefault="006E232A">
      <w:pPr>
        <w:rPr>
          <w:rFonts w:cstheme="minorHAnsi"/>
          <w:b/>
          <w:sz w:val="32"/>
          <w:szCs w:val="24"/>
        </w:rPr>
      </w:pPr>
      <w:r w:rsidRPr="005F77E7">
        <w:rPr>
          <w:rFonts w:cstheme="minorHAnsi"/>
          <w:b/>
          <w:sz w:val="32"/>
          <w:szCs w:val="24"/>
        </w:rPr>
        <w:lastRenderedPageBreak/>
        <w:t>Part I: 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  <w:gridCol w:w="2077"/>
        <w:gridCol w:w="2095"/>
        <w:gridCol w:w="2122"/>
      </w:tblGrid>
      <w:tr w:rsidR="006E232A" w:rsidRPr="00407BB2" w:rsidTr="006E5797">
        <w:tc>
          <w:tcPr>
            <w:tcW w:w="3056" w:type="dxa"/>
            <w:shd w:val="clear" w:color="auto" w:fill="D0CECE" w:themeFill="background2" w:themeFillShade="E6"/>
          </w:tcPr>
          <w:p w:rsidR="006E232A" w:rsidRPr="00407BB2" w:rsidRDefault="006E232A" w:rsidP="00407BB2">
            <w:pPr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6294" w:type="dxa"/>
            <w:gridSpan w:val="3"/>
          </w:tcPr>
          <w:p w:rsidR="006E232A" w:rsidRPr="00407BB2" w:rsidRDefault="006E232A" w:rsidP="00407BB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Ticket Management System</w:t>
            </w:r>
          </w:p>
        </w:tc>
      </w:tr>
      <w:tr w:rsidR="006E232A" w:rsidRPr="00407BB2" w:rsidTr="006E5797">
        <w:tc>
          <w:tcPr>
            <w:tcW w:w="3056" w:type="dxa"/>
            <w:shd w:val="clear" w:color="auto" w:fill="D0CECE" w:themeFill="background2" w:themeFillShade="E6"/>
          </w:tcPr>
          <w:p w:rsidR="006E232A" w:rsidRPr="00407BB2" w:rsidRDefault="006E232A" w:rsidP="00407BB2">
            <w:pPr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Project Charter Author</w:t>
            </w:r>
          </w:p>
        </w:tc>
        <w:tc>
          <w:tcPr>
            <w:tcW w:w="6294" w:type="dxa"/>
            <w:gridSpan w:val="3"/>
          </w:tcPr>
          <w:p w:rsidR="006E232A" w:rsidRPr="00407BB2" w:rsidRDefault="006E232A" w:rsidP="00407BB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 xml:space="preserve">Colton </w:t>
            </w:r>
            <w:proofErr w:type="spellStart"/>
            <w:r w:rsidRPr="00407BB2">
              <w:rPr>
                <w:rFonts w:cstheme="minorHAnsi"/>
                <w:sz w:val="24"/>
                <w:szCs w:val="24"/>
              </w:rPr>
              <w:t>Z</w:t>
            </w:r>
            <w:r w:rsidR="000D6424">
              <w:rPr>
                <w:rFonts w:cstheme="minorHAnsi"/>
                <w:sz w:val="24"/>
                <w:szCs w:val="24"/>
              </w:rPr>
              <w:t>einner</w:t>
            </w:r>
            <w:proofErr w:type="spellEnd"/>
            <w:r w:rsidR="000D6424">
              <w:rPr>
                <w:rFonts w:cstheme="minorHAnsi"/>
                <w:sz w:val="24"/>
                <w:szCs w:val="24"/>
              </w:rPr>
              <w:t xml:space="preserve">, Isaac </w:t>
            </w:r>
            <w:proofErr w:type="spellStart"/>
            <w:r w:rsidR="000D6424">
              <w:rPr>
                <w:rFonts w:cstheme="minorHAnsi"/>
                <w:sz w:val="24"/>
                <w:szCs w:val="24"/>
              </w:rPr>
              <w:t>Adducchio</w:t>
            </w:r>
            <w:proofErr w:type="spellEnd"/>
            <w:r w:rsidR="000D6424">
              <w:rPr>
                <w:rFonts w:cstheme="minorHAnsi"/>
                <w:sz w:val="24"/>
                <w:szCs w:val="24"/>
              </w:rPr>
              <w:t xml:space="preserve">, Elle </w:t>
            </w:r>
            <w:r w:rsidRPr="00407BB2">
              <w:rPr>
                <w:rFonts w:cstheme="minorHAnsi"/>
                <w:sz w:val="24"/>
                <w:szCs w:val="24"/>
              </w:rPr>
              <w:t>&amp;  Brendan</w:t>
            </w:r>
            <w:r w:rsidR="000D6424">
              <w:rPr>
                <w:rFonts w:cstheme="minorHAnsi"/>
                <w:sz w:val="24"/>
                <w:szCs w:val="24"/>
              </w:rPr>
              <w:t xml:space="preserve"> Fisher</w:t>
            </w:r>
          </w:p>
        </w:tc>
      </w:tr>
      <w:tr w:rsidR="006E232A" w:rsidRPr="00407BB2" w:rsidTr="006E5797">
        <w:tc>
          <w:tcPr>
            <w:tcW w:w="3056" w:type="dxa"/>
            <w:shd w:val="clear" w:color="auto" w:fill="D0CECE" w:themeFill="background2" w:themeFillShade="E6"/>
          </w:tcPr>
          <w:p w:rsidR="006E232A" w:rsidRPr="00407BB2" w:rsidRDefault="006E232A" w:rsidP="00407BB2">
            <w:pPr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Creation Date</w:t>
            </w:r>
          </w:p>
        </w:tc>
        <w:tc>
          <w:tcPr>
            <w:tcW w:w="2077" w:type="dxa"/>
          </w:tcPr>
          <w:p w:rsidR="006E232A" w:rsidRPr="00407BB2" w:rsidRDefault="006E232A" w:rsidP="00407BB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16 May 2017</w:t>
            </w:r>
          </w:p>
        </w:tc>
        <w:tc>
          <w:tcPr>
            <w:tcW w:w="2095" w:type="dxa"/>
          </w:tcPr>
          <w:p w:rsidR="006E232A" w:rsidRPr="00407BB2" w:rsidRDefault="006E232A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Last Revision Date</w:t>
            </w:r>
          </w:p>
        </w:tc>
        <w:tc>
          <w:tcPr>
            <w:tcW w:w="2122" w:type="dxa"/>
          </w:tcPr>
          <w:p w:rsidR="006E232A" w:rsidRPr="00407BB2" w:rsidRDefault="000D642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5/16/2017</w:t>
            </w:r>
          </w:p>
        </w:tc>
      </w:tr>
      <w:tr w:rsidR="006E5797" w:rsidRPr="00407BB2" w:rsidTr="00F93779">
        <w:tc>
          <w:tcPr>
            <w:tcW w:w="3056" w:type="dxa"/>
            <w:shd w:val="clear" w:color="auto" w:fill="D0CECE" w:themeFill="background2" w:themeFillShade="E6"/>
          </w:tcPr>
          <w:p w:rsidR="006E5797" w:rsidRPr="00407BB2" w:rsidRDefault="006E5797" w:rsidP="00407BB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Project Version </w:t>
            </w:r>
          </w:p>
        </w:tc>
        <w:tc>
          <w:tcPr>
            <w:tcW w:w="6294" w:type="dxa"/>
            <w:gridSpan w:val="3"/>
          </w:tcPr>
          <w:p w:rsidR="006E5797" w:rsidRDefault="006E5797" w:rsidP="006E579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1.1</w:t>
            </w:r>
          </w:p>
        </w:tc>
      </w:tr>
      <w:tr w:rsidR="006E232A" w:rsidRPr="00407BB2" w:rsidTr="006E5797">
        <w:tc>
          <w:tcPr>
            <w:tcW w:w="3056" w:type="dxa"/>
            <w:shd w:val="clear" w:color="auto" w:fill="D0CECE" w:themeFill="background2" w:themeFillShade="E6"/>
          </w:tcPr>
          <w:p w:rsidR="006E232A" w:rsidRPr="00407BB2" w:rsidRDefault="006E232A" w:rsidP="00407BB2">
            <w:pPr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Project Charter Status</w:t>
            </w:r>
          </w:p>
          <w:p w:rsidR="006E232A" w:rsidRPr="00407BB2" w:rsidRDefault="006E232A" w:rsidP="00407BB2">
            <w:pPr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(Pending/Approved/Ref</w:t>
            </w:r>
            <w:r w:rsidR="00407BB2">
              <w:rPr>
                <w:rFonts w:cstheme="minorHAnsi"/>
                <w:b/>
                <w:sz w:val="24"/>
                <w:szCs w:val="24"/>
              </w:rPr>
              <w:t>l</w:t>
            </w:r>
            <w:r w:rsidRPr="00407BB2">
              <w:rPr>
                <w:rFonts w:cstheme="minorHAnsi"/>
                <w:b/>
                <w:sz w:val="24"/>
                <w:szCs w:val="24"/>
              </w:rPr>
              <w:t>ect</w:t>
            </w:r>
            <w:r w:rsidR="00407BB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6294" w:type="dxa"/>
            <w:gridSpan w:val="3"/>
            <w:vAlign w:val="center"/>
          </w:tcPr>
          <w:p w:rsidR="006E232A" w:rsidRPr="00407BB2" w:rsidRDefault="006E232A" w:rsidP="005F77E7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Pending</w:t>
            </w:r>
          </w:p>
        </w:tc>
      </w:tr>
      <w:tr w:rsidR="006E232A" w:rsidRPr="00407BB2" w:rsidTr="006E5797">
        <w:trPr>
          <w:gridAfter w:val="2"/>
          <w:wAfter w:w="4217" w:type="dxa"/>
        </w:trPr>
        <w:tc>
          <w:tcPr>
            <w:tcW w:w="3056" w:type="dxa"/>
            <w:shd w:val="clear" w:color="auto" w:fill="D0CECE" w:themeFill="background2" w:themeFillShade="E6"/>
          </w:tcPr>
          <w:p w:rsidR="006E232A" w:rsidRPr="00407BB2" w:rsidRDefault="006E232A" w:rsidP="00407BB2">
            <w:pPr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Proposed Project Start &amp;</w:t>
            </w:r>
          </w:p>
          <w:p w:rsidR="006E232A" w:rsidRPr="00407BB2" w:rsidRDefault="006E232A" w:rsidP="00407BB2">
            <w:pPr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End Date</w:t>
            </w:r>
          </w:p>
        </w:tc>
        <w:tc>
          <w:tcPr>
            <w:tcW w:w="2077" w:type="dxa"/>
          </w:tcPr>
          <w:p w:rsidR="006E232A" w:rsidRPr="00407BB2" w:rsidRDefault="006E232A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 xml:space="preserve">Start: </w:t>
            </w:r>
            <w:r w:rsidR="00407BB2">
              <w:rPr>
                <w:rFonts w:cstheme="minorHAnsi"/>
                <w:sz w:val="24"/>
                <w:szCs w:val="24"/>
              </w:rPr>
              <w:t xml:space="preserve">  </w:t>
            </w:r>
            <w:r w:rsidRPr="00407BB2">
              <w:rPr>
                <w:rFonts w:cstheme="minorHAnsi"/>
                <w:sz w:val="24"/>
                <w:szCs w:val="24"/>
              </w:rPr>
              <w:t>May 2017</w:t>
            </w:r>
          </w:p>
          <w:p w:rsidR="006E232A" w:rsidRPr="00407BB2" w:rsidRDefault="00407B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="006E232A" w:rsidRPr="00407BB2">
              <w:rPr>
                <w:rFonts w:cstheme="minorHAnsi"/>
                <w:sz w:val="24"/>
                <w:szCs w:val="24"/>
              </w:rPr>
              <w:t>End:   August 2017</w:t>
            </w:r>
          </w:p>
        </w:tc>
      </w:tr>
    </w:tbl>
    <w:p w:rsidR="006E232A" w:rsidRPr="00407BB2" w:rsidRDefault="006E232A">
      <w:pPr>
        <w:rPr>
          <w:rFonts w:cstheme="minorHAnsi"/>
          <w:sz w:val="24"/>
          <w:szCs w:val="24"/>
        </w:rPr>
      </w:pPr>
    </w:p>
    <w:p w:rsidR="006E232A" w:rsidRPr="005F77E7" w:rsidRDefault="006E232A">
      <w:pPr>
        <w:rPr>
          <w:rFonts w:cstheme="minorHAnsi"/>
          <w:b/>
          <w:sz w:val="32"/>
          <w:szCs w:val="24"/>
        </w:rPr>
      </w:pPr>
      <w:r w:rsidRPr="005F77E7">
        <w:rPr>
          <w:rFonts w:cstheme="minorHAnsi"/>
          <w:b/>
          <w:sz w:val="32"/>
          <w:szCs w:val="24"/>
        </w:rPr>
        <w:t>Part II: 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169"/>
        <w:gridCol w:w="1169"/>
        <w:gridCol w:w="2338"/>
      </w:tblGrid>
      <w:tr w:rsidR="003D7128" w:rsidRPr="00407BB2" w:rsidTr="005F77E7">
        <w:tc>
          <w:tcPr>
            <w:tcW w:w="2337" w:type="dxa"/>
            <w:shd w:val="clear" w:color="auto" w:fill="D0CECE" w:themeFill="background2" w:themeFillShade="E6"/>
            <w:vAlign w:val="center"/>
          </w:tcPr>
          <w:p w:rsidR="003D7128" w:rsidRPr="005F77E7" w:rsidRDefault="003D7128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</w:t>
            </w:r>
          </w:p>
          <w:p w:rsidR="003D7128" w:rsidRPr="005F77E7" w:rsidRDefault="005F77E7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7013" w:type="dxa"/>
            <w:gridSpan w:val="4"/>
          </w:tcPr>
          <w:p w:rsidR="003D7128" w:rsidRPr="00407BB2" w:rsidRDefault="005D0048" w:rsidP="006321EB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color w:val="000000"/>
                <w:sz w:val="24"/>
                <w:szCs w:val="24"/>
              </w:rPr>
              <w:t>Implement a streamlined process for users to submit trouble tickets to appropriate agent, and track ticket status until a resolution is reached.</w:t>
            </w:r>
          </w:p>
        </w:tc>
      </w:tr>
      <w:tr w:rsidR="003D7128" w:rsidRPr="00407BB2" w:rsidTr="005F77E7">
        <w:tc>
          <w:tcPr>
            <w:tcW w:w="2337" w:type="dxa"/>
            <w:shd w:val="clear" w:color="auto" w:fill="D0CECE" w:themeFill="background2" w:themeFillShade="E6"/>
            <w:vAlign w:val="center"/>
          </w:tcPr>
          <w:p w:rsidR="003D7128" w:rsidRPr="005F77E7" w:rsidRDefault="003D7128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 Scope</w:t>
            </w:r>
          </w:p>
        </w:tc>
        <w:tc>
          <w:tcPr>
            <w:tcW w:w="7013" w:type="dxa"/>
            <w:gridSpan w:val="4"/>
          </w:tcPr>
          <w:p w:rsidR="005D0048" w:rsidRPr="005D0048" w:rsidRDefault="005D0048" w:rsidP="005F77E7">
            <w:pPr>
              <w:rPr>
                <w:rFonts w:eastAsia="Times New Roman" w:cstheme="minorHAnsi"/>
                <w:sz w:val="24"/>
                <w:szCs w:val="24"/>
              </w:rPr>
            </w:pPr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scope of the project includes: </w:t>
            </w:r>
          </w:p>
          <w:p w:rsidR="000D6424" w:rsidRPr="000D6424" w:rsidRDefault="005D0048" w:rsidP="000D6424">
            <w:pPr>
              <w:numPr>
                <w:ilvl w:val="1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>Web</w:t>
            </w:r>
            <w:r w:rsidR="005F77E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System</w:t>
            </w:r>
            <w:r w:rsidR="00B5623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 submitting tickets</w:t>
            </w:r>
            <w:r w:rsidR="000D642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altering current </w:t>
            </w:r>
            <w:r w:rsidR="00A832A3">
              <w:rPr>
                <w:rFonts w:eastAsia="Times New Roman" w:cstheme="minorHAnsi"/>
                <w:color w:val="000000"/>
                <w:sz w:val="24"/>
                <w:szCs w:val="24"/>
              </w:rPr>
              <w:t>user’s</w:t>
            </w:r>
            <w:r w:rsidR="000D642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tickets and admin ability to close tickets.</w:t>
            </w:r>
          </w:p>
          <w:p w:rsidR="005F77E7" w:rsidRPr="005D0048" w:rsidRDefault="005F77E7" w:rsidP="005D0048">
            <w:pPr>
              <w:numPr>
                <w:ilvl w:val="1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Desktop ticket tracking system</w:t>
            </w:r>
          </w:p>
          <w:p w:rsidR="005D0048" w:rsidRDefault="00B56230" w:rsidP="005D0048">
            <w:pPr>
              <w:numPr>
                <w:ilvl w:val="1"/>
                <w:numId w:val="1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Automated Ticket Assignment System</w:t>
            </w:r>
          </w:p>
          <w:p w:rsidR="005229F3" w:rsidRPr="00F36DD7" w:rsidRDefault="000D6424" w:rsidP="00F36DD7">
            <w:pPr>
              <w:ind w:left="108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3D7128" w:rsidRDefault="005D0048" w:rsidP="005D004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07BB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scope of the project does not </w:t>
            </w:r>
            <w:r w:rsidR="00424E45" w:rsidRPr="00407BB2">
              <w:rPr>
                <w:rFonts w:eastAsia="Times New Roman" w:cstheme="minorHAnsi"/>
                <w:color w:val="000000"/>
                <w:sz w:val="24"/>
                <w:szCs w:val="24"/>
              </w:rPr>
              <w:t>include</w:t>
            </w:r>
            <w:r w:rsidRPr="00407BB2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  <w:p w:rsidR="00F36DD7" w:rsidRDefault="005229F3" w:rsidP="005229F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Application</w:t>
            </w:r>
            <w:r w:rsidR="00F36DD7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0D6424" w:rsidRPr="000D6424" w:rsidRDefault="00F36DD7" w:rsidP="005229F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Support</w:t>
            </w:r>
          </w:p>
        </w:tc>
      </w:tr>
      <w:tr w:rsidR="003D7128" w:rsidRPr="00407BB2" w:rsidTr="005F77E7">
        <w:tc>
          <w:tcPr>
            <w:tcW w:w="2337" w:type="dxa"/>
            <w:shd w:val="clear" w:color="auto" w:fill="D0CECE" w:themeFill="background2" w:themeFillShade="E6"/>
            <w:vAlign w:val="center"/>
          </w:tcPr>
          <w:p w:rsidR="003D7128" w:rsidRPr="005F77E7" w:rsidRDefault="003D7128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 Objectives</w:t>
            </w:r>
          </w:p>
        </w:tc>
        <w:tc>
          <w:tcPr>
            <w:tcW w:w="7013" w:type="dxa"/>
            <w:gridSpan w:val="4"/>
          </w:tcPr>
          <w:p w:rsidR="005D0048" w:rsidRPr="005D0048" w:rsidRDefault="005D0048" w:rsidP="005D0048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>Create a streamlined proces</w:t>
            </w:r>
            <w:bookmarkStart w:id="0" w:name="_GoBack"/>
            <w:bookmarkEnd w:id="0"/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>s for ticket management for both th</w:t>
            </w:r>
            <w:r w:rsidR="001E31B8">
              <w:rPr>
                <w:rFonts w:eastAsia="Times New Roman" w:cstheme="minorHAnsi"/>
                <w:color w:val="000000"/>
                <w:sz w:val="24"/>
                <w:szCs w:val="24"/>
              </w:rPr>
              <w:t>e service desk and customer with the following actions:</w:t>
            </w:r>
          </w:p>
          <w:p w:rsidR="005D0048" w:rsidRPr="005D0048" w:rsidRDefault="001E31B8" w:rsidP="005D0048">
            <w:pPr>
              <w:numPr>
                <w:ilvl w:val="1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Centralize</w:t>
            </w:r>
            <w:r w:rsidR="005D0048"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information</w:t>
            </w:r>
          </w:p>
          <w:p w:rsidR="005D0048" w:rsidRPr="005D0048" w:rsidRDefault="001E31B8" w:rsidP="005D0048">
            <w:pPr>
              <w:numPr>
                <w:ilvl w:val="1"/>
                <w:numId w:val="2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Create Web system and mobile system  that</w:t>
            </w:r>
            <w:r w:rsidR="00632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will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allow users to submit and track tickets</w:t>
            </w:r>
          </w:p>
          <w:p w:rsidR="003D7128" w:rsidRPr="00407BB2" w:rsidRDefault="005D0048" w:rsidP="00F903CD">
            <w:pPr>
              <w:numPr>
                <w:ilvl w:val="1"/>
                <w:numId w:val="2"/>
              </w:numPr>
              <w:spacing w:before="100" w:beforeAutospacing="1" w:after="100" w:afterAutospacing="1"/>
              <w:textAlignment w:val="baseline"/>
              <w:rPr>
                <w:rFonts w:cstheme="minorHAnsi"/>
                <w:sz w:val="24"/>
                <w:szCs w:val="24"/>
              </w:rPr>
            </w:pPr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="001E31B8">
              <w:rPr>
                <w:rFonts w:eastAsia="Times New Roman" w:cstheme="minorHAnsi"/>
                <w:color w:val="000000"/>
                <w:sz w:val="24"/>
                <w:szCs w:val="24"/>
              </w:rPr>
              <w:t>utomate</w:t>
            </w:r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ticket assignment process </w:t>
            </w:r>
            <w:r w:rsidR="00F903C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 deliver tickets to agent </w:t>
            </w:r>
            <w:r w:rsidR="00424E45">
              <w:rPr>
                <w:rFonts w:eastAsia="Times New Roman" w:cstheme="minorHAnsi"/>
                <w:color w:val="000000"/>
                <w:sz w:val="24"/>
                <w:szCs w:val="24"/>
              </w:rPr>
              <w:t>instantaneously</w:t>
            </w:r>
          </w:p>
        </w:tc>
      </w:tr>
      <w:tr w:rsidR="00B56230" w:rsidRPr="00407BB2" w:rsidTr="00B56230">
        <w:tc>
          <w:tcPr>
            <w:tcW w:w="2337" w:type="dxa"/>
            <w:vMerge w:val="restart"/>
            <w:shd w:val="clear" w:color="auto" w:fill="D0CECE" w:themeFill="background2" w:themeFillShade="E6"/>
            <w:vAlign w:val="center"/>
          </w:tcPr>
          <w:p w:rsidR="00B56230" w:rsidRPr="005F77E7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 Participants, Roles &amp; Responsibilities</w:t>
            </w:r>
          </w:p>
          <w:p w:rsidR="00B56230" w:rsidRPr="005F77E7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56230" w:rsidRPr="005F77E7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56230" w:rsidRPr="005F77E7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56230" w:rsidRPr="005F77E7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56230" w:rsidRPr="005F77E7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:rsidR="00B56230" w:rsidRPr="005F77E7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Participant</w:t>
            </w:r>
          </w:p>
        </w:tc>
        <w:tc>
          <w:tcPr>
            <w:tcW w:w="2338" w:type="dxa"/>
            <w:gridSpan w:val="2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Project Role</w:t>
            </w:r>
          </w:p>
        </w:tc>
        <w:tc>
          <w:tcPr>
            <w:tcW w:w="2338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Project Responsibilities</w:t>
            </w:r>
          </w:p>
        </w:tc>
      </w:tr>
      <w:tr w:rsidR="000D6424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0D6424" w:rsidRPr="005F77E7" w:rsidRDefault="000D6424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0D6424" w:rsidRPr="00407BB2" w:rsidRDefault="000D6424" w:rsidP="00B562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</w:t>
            </w:r>
          </w:p>
        </w:tc>
        <w:tc>
          <w:tcPr>
            <w:tcW w:w="2338" w:type="dxa"/>
            <w:gridSpan w:val="2"/>
            <w:vAlign w:val="center"/>
          </w:tcPr>
          <w:p w:rsidR="000D6424" w:rsidRPr="00407BB2" w:rsidRDefault="000D6424" w:rsidP="00B562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CEO</w:t>
            </w:r>
          </w:p>
        </w:tc>
        <w:tc>
          <w:tcPr>
            <w:tcW w:w="2338" w:type="dxa"/>
            <w:vAlign w:val="center"/>
          </w:tcPr>
          <w:p w:rsidR="000D6424" w:rsidRPr="00407BB2" w:rsidRDefault="000D6424" w:rsidP="000D642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Overview Project</w:t>
            </w:r>
          </w:p>
        </w:tc>
      </w:tr>
      <w:tr w:rsidR="000D6424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0D6424" w:rsidRPr="005F77E7" w:rsidRDefault="000D6424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0D6424" w:rsidRPr="00407BB2" w:rsidRDefault="000D6424" w:rsidP="00B562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Chuck</w:t>
            </w:r>
          </w:p>
        </w:tc>
        <w:tc>
          <w:tcPr>
            <w:tcW w:w="2338" w:type="dxa"/>
            <w:gridSpan w:val="2"/>
            <w:vAlign w:val="center"/>
          </w:tcPr>
          <w:p w:rsidR="000D6424" w:rsidRPr="00407BB2" w:rsidRDefault="000D6424" w:rsidP="00B562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CTO</w:t>
            </w:r>
          </w:p>
        </w:tc>
        <w:tc>
          <w:tcPr>
            <w:tcW w:w="2338" w:type="dxa"/>
            <w:vAlign w:val="center"/>
          </w:tcPr>
          <w:p w:rsidR="000D6424" w:rsidRPr="00407BB2" w:rsidRDefault="000D6424" w:rsidP="00B562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Overview Project</w:t>
            </w:r>
          </w:p>
        </w:tc>
      </w:tr>
      <w:tr w:rsidR="00B56230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B56230" w:rsidRPr="005F77E7" w:rsidRDefault="00B56230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B56230" w:rsidRPr="00407BB2" w:rsidRDefault="00B56230" w:rsidP="00B56230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Isaac</w:t>
            </w:r>
            <w:r w:rsidR="000D64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D6424">
              <w:rPr>
                <w:rFonts w:cstheme="minorHAnsi"/>
                <w:sz w:val="24"/>
                <w:szCs w:val="24"/>
              </w:rPr>
              <w:t>Adducchio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B56230" w:rsidRPr="00407BB2" w:rsidRDefault="000D6424" w:rsidP="00B562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Front End </w:t>
            </w:r>
            <w:r w:rsidR="00B56230" w:rsidRPr="00407BB2">
              <w:rPr>
                <w:rFonts w:cstheme="minorHAnsi"/>
                <w:sz w:val="24"/>
                <w:szCs w:val="24"/>
              </w:rPr>
              <w:t>Developer</w:t>
            </w:r>
          </w:p>
        </w:tc>
        <w:tc>
          <w:tcPr>
            <w:tcW w:w="2338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6230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B56230" w:rsidRPr="005F77E7" w:rsidRDefault="00B56230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B56230" w:rsidRPr="00407BB2" w:rsidRDefault="00B56230" w:rsidP="00B56230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Colton</w:t>
            </w:r>
            <w:r w:rsidR="000D64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D6424">
              <w:rPr>
                <w:rFonts w:cstheme="minorHAnsi"/>
                <w:sz w:val="24"/>
                <w:szCs w:val="24"/>
              </w:rPr>
              <w:t>Zeinner</w:t>
            </w:r>
            <w:proofErr w:type="spellEnd"/>
          </w:p>
        </w:tc>
        <w:tc>
          <w:tcPr>
            <w:tcW w:w="2338" w:type="dxa"/>
            <w:gridSpan w:val="2"/>
            <w:vAlign w:val="center"/>
          </w:tcPr>
          <w:p w:rsidR="00B56230" w:rsidRPr="00407BB2" w:rsidRDefault="000D6424" w:rsidP="00B562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2338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6230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B56230" w:rsidRPr="005F77E7" w:rsidRDefault="00B56230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B56230" w:rsidRPr="00407BB2" w:rsidRDefault="000D6424" w:rsidP="00B5623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Elle </w:t>
            </w:r>
          </w:p>
        </w:tc>
        <w:tc>
          <w:tcPr>
            <w:tcW w:w="2338" w:type="dxa"/>
            <w:gridSpan w:val="2"/>
            <w:vAlign w:val="center"/>
          </w:tcPr>
          <w:p w:rsidR="00B56230" w:rsidRPr="00407BB2" w:rsidRDefault="000D6424" w:rsidP="00B562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Lead SQL Developer</w:t>
            </w:r>
          </w:p>
        </w:tc>
        <w:tc>
          <w:tcPr>
            <w:tcW w:w="2338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6230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B56230" w:rsidRPr="005F77E7" w:rsidRDefault="00B56230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B56230" w:rsidRPr="00407BB2" w:rsidRDefault="00B56230" w:rsidP="00B56230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Brendan</w:t>
            </w:r>
            <w:r w:rsidR="000D6424">
              <w:rPr>
                <w:rFonts w:cstheme="minorHAnsi"/>
                <w:sz w:val="24"/>
                <w:szCs w:val="24"/>
              </w:rPr>
              <w:t xml:space="preserve"> Fisher</w:t>
            </w:r>
          </w:p>
        </w:tc>
        <w:tc>
          <w:tcPr>
            <w:tcW w:w="2338" w:type="dxa"/>
            <w:gridSpan w:val="2"/>
            <w:vAlign w:val="center"/>
          </w:tcPr>
          <w:p w:rsidR="00B56230" w:rsidRPr="00407BB2" w:rsidRDefault="000D6424" w:rsidP="00B5623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Front End </w:t>
            </w:r>
            <w:r w:rsidR="00B56230" w:rsidRPr="00407BB2">
              <w:rPr>
                <w:rFonts w:cstheme="minorHAnsi"/>
                <w:sz w:val="24"/>
                <w:szCs w:val="24"/>
              </w:rPr>
              <w:t>Developer</w:t>
            </w:r>
          </w:p>
        </w:tc>
        <w:tc>
          <w:tcPr>
            <w:tcW w:w="2338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6230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B56230" w:rsidRPr="005F77E7" w:rsidRDefault="00B56230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B56230" w:rsidRPr="00407BB2" w:rsidRDefault="00B56230" w:rsidP="00B56230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2338" w:type="dxa"/>
            <w:gridSpan w:val="2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56230" w:rsidRPr="00407BB2" w:rsidTr="00B56230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B56230" w:rsidRPr="005F77E7" w:rsidRDefault="00B56230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B56230" w:rsidRPr="00407BB2" w:rsidRDefault="00B56230" w:rsidP="00B56230">
            <w:pPr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sz w:val="24"/>
                <w:szCs w:val="24"/>
              </w:rPr>
              <w:t>User</w:t>
            </w:r>
          </w:p>
        </w:tc>
        <w:tc>
          <w:tcPr>
            <w:tcW w:w="2338" w:type="dxa"/>
            <w:gridSpan w:val="2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B56230" w:rsidRPr="00407BB2" w:rsidRDefault="00B56230" w:rsidP="00B5623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832A3" w:rsidRPr="00407BB2" w:rsidTr="00350315">
        <w:tc>
          <w:tcPr>
            <w:tcW w:w="2337" w:type="dxa"/>
            <w:shd w:val="clear" w:color="auto" w:fill="D0CECE" w:themeFill="background2" w:themeFillShade="E6"/>
            <w:vAlign w:val="center"/>
          </w:tcPr>
          <w:p w:rsidR="00A832A3" w:rsidRPr="005F77E7" w:rsidRDefault="00A832A3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Communication Plan</w:t>
            </w:r>
          </w:p>
        </w:tc>
        <w:tc>
          <w:tcPr>
            <w:tcW w:w="7013" w:type="dxa"/>
            <w:gridSpan w:val="4"/>
            <w:vAlign w:val="center"/>
          </w:tcPr>
          <w:p w:rsidR="00A832A3" w:rsidRPr="00A832A3" w:rsidRDefault="00D4045A" w:rsidP="00B56230">
            <w:pPr>
              <w:tabs>
                <w:tab w:val="left" w:pos="1598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and Group Message</w:t>
            </w:r>
          </w:p>
        </w:tc>
      </w:tr>
      <w:tr w:rsidR="00407BB2" w:rsidRPr="00407BB2" w:rsidTr="00B56230">
        <w:tc>
          <w:tcPr>
            <w:tcW w:w="2337" w:type="dxa"/>
            <w:vMerge w:val="restart"/>
            <w:shd w:val="clear" w:color="auto" w:fill="D0CECE" w:themeFill="background2" w:themeFillShade="E6"/>
            <w:vAlign w:val="center"/>
          </w:tcPr>
          <w:p w:rsidR="00407BB2" w:rsidRPr="005F77E7" w:rsidRDefault="00407BB2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 Risks &amp; Mitigations</w:t>
            </w:r>
          </w:p>
        </w:tc>
        <w:tc>
          <w:tcPr>
            <w:tcW w:w="3506" w:type="dxa"/>
            <w:gridSpan w:val="2"/>
            <w:vAlign w:val="center"/>
          </w:tcPr>
          <w:p w:rsidR="00407BB2" w:rsidRPr="00407BB2" w:rsidRDefault="00407BB2" w:rsidP="00B56230">
            <w:pPr>
              <w:tabs>
                <w:tab w:val="left" w:pos="159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Risks</w:t>
            </w:r>
          </w:p>
        </w:tc>
        <w:tc>
          <w:tcPr>
            <w:tcW w:w="3507" w:type="dxa"/>
            <w:gridSpan w:val="2"/>
            <w:vAlign w:val="center"/>
          </w:tcPr>
          <w:p w:rsidR="00407BB2" w:rsidRPr="00407BB2" w:rsidRDefault="00407BB2" w:rsidP="00B56230">
            <w:pPr>
              <w:tabs>
                <w:tab w:val="left" w:pos="1598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07BB2">
              <w:rPr>
                <w:rFonts w:cstheme="minorHAnsi"/>
                <w:b/>
                <w:sz w:val="24"/>
                <w:szCs w:val="24"/>
              </w:rPr>
              <w:t>Mitigation</w:t>
            </w:r>
          </w:p>
        </w:tc>
      </w:tr>
      <w:tr w:rsidR="00407BB2" w:rsidRPr="00407BB2" w:rsidTr="005F77E7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407BB2" w:rsidRPr="005F77E7" w:rsidRDefault="00407BB2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06" w:type="dxa"/>
            <w:gridSpan w:val="2"/>
          </w:tcPr>
          <w:p w:rsidR="00407BB2" w:rsidRPr="00407BB2" w:rsidRDefault="00407BB2" w:rsidP="00407BB2">
            <w:pPr>
              <w:tabs>
                <w:tab w:val="left" w:pos="1598"/>
              </w:tabs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color w:val="000000"/>
                <w:sz w:val="24"/>
                <w:szCs w:val="24"/>
              </w:rPr>
              <w:t>Web, desktop, and mobile systems may not interact properly.</w:t>
            </w:r>
          </w:p>
        </w:tc>
        <w:tc>
          <w:tcPr>
            <w:tcW w:w="3507" w:type="dxa"/>
            <w:gridSpan w:val="2"/>
          </w:tcPr>
          <w:p w:rsidR="006321EB" w:rsidRPr="00407BB2" w:rsidRDefault="006321EB" w:rsidP="00407BB2">
            <w:pPr>
              <w:tabs>
                <w:tab w:val="left" w:pos="159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Extensive software testing to check for correct outputs on all systems</w:t>
            </w:r>
          </w:p>
        </w:tc>
      </w:tr>
      <w:tr w:rsidR="00407BB2" w:rsidRPr="00407BB2" w:rsidTr="005F77E7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407BB2" w:rsidRPr="005F77E7" w:rsidRDefault="00407BB2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06" w:type="dxa"/>
            <w:gridSpan w:val="2"/>
          </w:tcPr>
          <w:p w:rsidR="00407BB2" w:rsidRPr="00407BB2" w:rsidRDefault="00407BB2" w:rsidP="00407BB2">
            <w:pPr>
              <w:tabs>
                <w:tab w:val="left" w:pos="1598"/>
              </w:tabs>
              <w:rPr>
                <w:rFonts w:cstheme="minorHAnsi"/>
                <w:sz w:val="24"/>
                <w:szCs w:val="24"/>
              </w:rPr>
            </w:pPr>
            <w:r w:rsidRPr="00407BB2">
              <w:rPr>
                <w:rFonts w:cstheme="minorHAnsi"/>
                <w:color w:val="000000"/>
                <w:sz w:val="24"/>
                <w:szCs w:val="24"/>
              </w:rPr>
              <w:t>Some group members may not do their part.</w:t>
            </w:r>
          </w:p>
        </w:tc>
        <w:tc>
          <w:tcPr>
            <w:tcW w:w="3507" w:type="dxa"/>
            <w:gridSpan w:val="2"/>
          </w:tcPr>
          <w:p w:rsidR="00407BB2" w:rsidRPr="00407BB2" w:rsidRDefault="006321EB" w:rsidP="00407BB2">
            <w:pPr>
              <w:tabs>
                <w:tab w:val="left" w:pos="159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Conduct weekly check-ins to ensure individuals are reaching prescribed.</w:t>
            </w:r>
          </w:p>
        </w:tc>
      </w:tr>
      <w:tr w:rsidR="00407BB2" w:rsidRPr="00407BB2" w:rsidTr="005F77E7">
        <w:tc>
          <w:tcPr>
            <w:tcW w:w="2337" w:type="dxa"/>
            <w:vMerge/>
            <w:shd w:val="clear" w:color="auto" w:fill="D0CECE" w:themeFill="background2" w:themeFillShade="E6"/>
            <w:vAlign w:val="center"/>
          </w:tcPr>
          <w:p w:rsidR="00407BB2" w:rsidRPr="005F77E7" w:rsidRDefault="00407BB2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506" w:type="dxa"/>
            <w:gridSpan w:val="2"/>
          </w:tcPr>
          <w:p w:rsidR="00407BB2" w:rsidRPr="00407BB2" w:rsidRDefault="00015D63" w:rsidP="00407BB2">
            <w:pPr>
              <w:tabs>
                <w:tab w:val="left" w:pos="159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Rely on users to correctly select category their issue fits into. </w:t>
            </w:r>
          </w:p>
        </w:tc>
        <w:tc>
          <w:tcPr>
            <w:tcW w:w="3507" w:type="dxa"/>
            <w:gridSpan w:val="2"/>
          </w:tcPr>
          <w:p w:rsidR="00407BB2" w:rsidRPr="00407BB2" w:rsidRDefault="00D4045A" w:rsidP="00407BB2">
            <w:pPr>
              <w:tabs>
                <w:tab w:val="left" w:pos="1598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Have set amount of issue categories and examples of issues to assist user in properly identifying correct choice. </w:t>
            </w:r>
          </w:p>
        </w:tc>
      </w:tr>
      <w:tr w:rsidR="003D7128" w:rsidRPr="00407BB2" w:rsidTr="005F77E7">
        <w:tc>
          <w:tcPr>
            <w:tcW w:w="2337" w:type="dxa"/>
            <w:shd w:val="clear" w:color="auto" w:fill="D0CECE" w:themeFill="background2" w:themeFillShade="E6"/>
            <w:vAlign w:val="center"/>
          </w:tcPr>
          <w:p w:rsidR="003D7128" w:rsidRPr="005F77E7" w:rsidRDefault="003D7128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 Benefits</w:t>
            </w:r>
          </w:p>
        </w:tc>
        <w:tc>
          <w:tcPr>
            <w:tcW w:w="7013" w:type="dxa"/>
            <w:gridSpan w:val="4"/>
          </w:tcPr>
          <w:p w:rsidR="005F77E7" w:rsidRPr="005D0048" w:rsidRDefault="00F903CD" w:rsidP="005F77E7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Allow</w:t>
            </w:r>
            <w:r w:rsidR="005F77E7"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customers to easily initiate tickets 24 hours/day via web or mobile system.</w:t>
            </w:r>
          </w:p>
          <w:p w:rsidR="005F77E7" w:rsidRPr="005D0048" w:rsidRDefault="005F77E7" w:rsidP="005F77E7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>Increa</w:t>
            </w:r>
            <w:r w:rsidR="00F903CD">
              <w:rPr>
                <w:rFonts w:eastAsia="Times New Roman" w:cstheme="minorHAnsi"/>
                <w:color w:val="000000"/>
                <w:sz w:val="24"/>
                <w:szCs w:val="24"/>
              </w:rPr>
              <w:t>sed visibility from</w:t>
            </w:r>
            <w:r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ticket tracking system. </w:t>
            </w:r>
          </w:p>
          <w:p w:rsidR="003D7128" w:rsidRPr="005F77E7" w:rsidRDefault="00F903CD" w:rsidP="00F903CD">
            <w:pPr>
              <w:numPr>
                <w:ilvl w:val="1"/>
                <w:numId w:val="3"/>
              </w:numPr>
              <w:spacing w:before="100" w:beforeAutospacing="1" w:after="100" w:afterAutospacing="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Automated ticket assignment system will</w:t>
            </w:r>
            <w:r w:rsidR="005F77E7" w:rsidRPr="005D0048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reduce issue resolution time. </w:t>
            </w:r>
          </w:p>
        </w:tc>
      </w:tr>
      <w:tr w:rsidR="003D7128" w:rsidRPr="00407BB2" w:rsidTr="005F77E7">
        <w:tc>
          <w:tcPr>
            <w:tcW w:w="2337" w:type="dxa"/>
            <w:shd w:val="clear" w:color="auto" w:fill="D0CECE" w:themeFill="background2" w:themeFillShade="E6"/>
            <w:vAlign w:val="center"/>
          </w:tcPr>
          <w:p w:rsidR="003D7128" w:rsidRPr="005F77E7" w:rsidRDefault="003D7128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 Costs</w:t>
            </w:r>
          </w:p>
        </w:tc>
        <w:tc>
          <w:tcPr>
            <w:tcW w:w="7013" w:type="dxa"/>
            <w:gridSpan w:val="4"/>
          </w:tcPr>
          <w:p w:rsidR="003D7128" w:rsidRPr="00407BB2" w:rsidRDefault="00D4045A" w:rsidP="00D4045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Not Applicable, all software used will be free and open source. </w:t>
            </w:r>
          </w:p>
        </w:tc>
      </w:tr>
      <w:tr w:rsidR="003D7128" w:rsidRPr="00407BB2" w:rsidTr="005F77E7">
        <w:tc>
          <w:tcPr>
            <w:tcW w:w="2337" w:type="dxa"/>
            <w:shd w:val="clear" w:color="auto" w:fill="D0CECE" w:themeFill="background2" w:themeFillShade="E6"/>
            <w:vAlign w:val="center"/>
          </w:tcPr>
          <w:p w:rsidR="003D7128" w:rsidRPr="005F77E7" w:rsidRDefault="003D7128" w:rsidP="005F77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F77E7">
              <w:rPr>
                <w:rFonts w:cstheme="minorHAnsi"/>
                <w:b/>
                <w:sz w:val="24"/>
                <w:szCs w:val="24"/>
              </w:rPr>
              <w:t>Project Constraints</w:t>
            </w:r>
          </w:p>
        </w:tc>
        <w:tc>
          <w:tcPr>
            <w:tcW w:w="7013" w:type="dxa"/>
            <w:gridSpan w:val="4"/>
          </w:tcPr>
          <w:p w:rsidR="003D7128" w:rsidRPr="000C14D1" w:rsidRDefault="001A2595" w:rsidP="000C14D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C14D1">
              <w:rPr>
                <w:rFonts w:cstheme="minorHAnsi"/>
                <w:sz w:val="24"/>
                <w:szCs w:val="24"/>
              </w:rPr>
              <w:t>Tight timeframe</w:t>
            </w:r>
          </w:p>
          <w:p w:rsidR="000C14D1" w:rsidRPr="000C14D1" w:rsidRDefault="000C14D1" w:rsidP="000C14D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C14D1">
              <w:rPr>
                <w:rFonts w:cstheme="minorHAnsi"/>
                <w:sz w:val="24"/>
                <w:szCs w:val="24"/>
              </w:rPr>
              <w:t>Lack of web development experience</w:t>
            </w:r>
          </w:p>
          <w:p w:rsidR="000C14D1" w:rsidRPr="000C14D1" w:rsidRDefault="000C14D1" w:rsidP="000C14D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0C14D1">
              <w:rPr>
                <w:rFonts w:cstheme="minorHAnsi"/>
                <w:sz w:val="24"/>
                <w:szCs w:val="24"/>
              </w:rPr>
              <w:t>Unknown end user</w:t>
            </w:r>
          </w:p>
        </w:tc>
      </w:tr>
    </w:tbl>
    <w:p w:rsidR="006E232A" w:rsidRPr="00407BB2" w:rsidRDefault="006E232A">
      <w:pPr>
        <w:rPr>
          <w:rFonts w:cstheme="minorHAnsi"/>
          <w:sz w:val="24"/>
          <w:szCs w:val="24"/>
        </w:rPr>
      </w:pPr>
    </w:p>
    <w:p w:rsidR="003D7128" w:rsidRPr="005F77E7" w:rsidRDefault="003D7128">
      <w:pPr>
        <w:rPr>
          <w:rFonts w:cstheme="minorHAnsi"/>
          <w:b/>
          <w:sz w:val="32"/>
          <w:szCs w:val="24"/>
        </w:rPr>
      </w:pPr>
      <w:r w:rsidRPr="005F77E7">
        <w:rPr>
          <w:rFonts w:cstheme="minorHAnsi"/>
          <w:b/>
          <w:sz w:val="32"/>
          <w:szCs w:val="24"/>
        </w:rPr>
        <w:t xml:space="preserve">Part </w:t>
      </w:r>
      <w:r w:rsidR="001E31B8">
        <w:rPr>
          <w:rFonts w:cstheme="minorHAnsi"/>
          <w:b/>
          <w:sz w:val="32"/>
          <w:szCs w:val="24"/>
        </w:rPr>
        <w:t>III: Timeline</w:t>
      </w:r>
    </w:p>
    <w:p w:rsidR="003D7128" w:rsidRPr="003D7128" w:rsidRDefault="003D7128" w:rsidP="003D712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6705"/>
      </w:tblGrid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May 09,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First Meeting - Complete Project Charter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May 16,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Complete UML Model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May 23,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Complete Requirements Document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May 30,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Complete Requirements Analysis Document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June 06,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Complete Design Document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June 13,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Complete Technical Design Document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June 20,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Implement Design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June 27,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Complete Test Plan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July 11,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Code Review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July 18,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Complete Support Plan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July 25, 2017</w:t>
            </w:r>
          </w:p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Project Presentation</w:t>
            </w:r>
          </w:p>
        </w:tc>
      </w:tr>
      <w:tr w:rsidR="003D7128" w:rsidRPr="003D7128" w:rsidTr="005F77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D7128" w:rsidRPr="003D7128" w:rsidRDefault="003D7128" w:rsidP="005F77E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August 01,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7128" w:rsidRPr="003D7128" w:rsidRDefault="003D7128" w:rsidP="003D712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D7128">
              <w:rPr>
                <w:rFonts w:eastAsia="Times New Roman" w:cstheme="minorHAnsi"/>
                <w:color w:val="000000"/>
                <w:sz w:val="24"/>
                <w:szCs w:val="24"/>
              </w:rPr>
              <w:t>Project Presentation</w:t>
            </w:r>
          </w:p>
        </w:tc>
      </w:tr>
    </w:tbl>
    <w:p w:rsidR="003D7128" w:rsidRPr="00407BB2" w:rsidRDefault="003D7128">
      <w:pPr>
        <w:rPr>
          <w:rFonts w:cstheme="minorHAnsi"/>
          <w:sz w:val="24"/>
          <w:szCs w:val="24"/>
        </w:rPr>
      </w:pPr>
    </w:p>
    <w:sectPr w:rsidR="003D7128" w:rsidRPr="0040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2ED"/>
    <w:multiLevelType w:val="multilevel"/>
    <w:tmpl w:val="7B1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D4D13"/>
    <w:multiLevelType w:val="hybridMultilevel"/>
    <w:tmpl w:val="29A294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5521BF"/>
    <w:multiLevelType w:val="hybridMultilevel"/>
    <w:tmpl w:val="A05A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B5BE0"/>
    <w:multiLevelType w:val="hybridMultilevel"/>
    <w:tmpl w:val="F502ED4E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4790D29"/>
    <w:multiLevelType w:val="multilevel"/>
    <w:tmpl w:val="1FE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A4127"/>
    <w:multiLevelType w:val="multilevel"/>
    <w:tmpl w:val="9418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778C6"/>
    <w:multiLevelType w:val="hybridMultilevel"/>
    <w:tmpl w:val="109685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E450A4"/>
    <w:multiLevelType w:val="hybridMultilevel"/>
    <w:tmpl w:val="F33ABF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2A"/>
    <w:rsid w:val="000008E7"/>
    <w:rsid w:val="00015D63"/>
    <w:rsid w:val="000B3546"/>
    <w:rsid w:val="000C14D1"/>
    <w:rsid w:val="000D6424"/>
    <w:rsid w:val="00152CBA"/>
    <w:rsid w:val="001A2595"/>
    <w:rsid w:val="001E31B8"/>
    <w:rsid w:val="003D7128"/>
    <w:rsid w:val="00407BB2"/>
    <w:rsid w:val="00424E45"/>
    <w:rsid w:val="00515492"/>
    <w:rsid w:val="005219DD"/>
    <w:rsid w:val="005229F3"/>
    <w:rsid w:val="005D0048"/>
    <w:rsid w:val="005E3F80"/>
    <w:rsid w:val="005F77E7"/>
    <w:rsid w:val="006321EB"/>
    <w:rsid w:val="006E232A"/>
    <w:rsid w:val="006E5797"/>
    <w:rsid w:val="0075287B"/>
    <w:rsid w:val="00774F22"/>
    <w:rsid w:val="0093087B"/>
    <w:rsid w:val="00941F8D"/>
    <w:rsid w:val="00A832A3"/>
    <w:rsid w:val="00AC6FE8"/>
    <w:rsid w:val="00B56230"/>
    <w:rsid w:val="00B7342C"/>
    <w:rsid w:val="00B76A22"/>
    <w:rsid w:val="00D4045A"/>
    <w:rsid w:val="00ED2A52"/>
    <w:rsid w:val="00F36DD7"/>
    <w:rsid w:val="00F9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9EA4"/>
  <w15:chartTrackingRefBased/>
  <w15:docId w15:val="{B7E1E986-BBF1-4061-87BD-1BB44C70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duccij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946B50FF-B0EE-4491-922A-163980D84E08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Adducchio</dc:creator>
  <cp:keywords/>
  <dc:description/>
  <cp:lastModifiedBy>Administrator</cp:lastModifiedBy>
  <cp:revision>4</cp:revision>
  <dcterms:created xsi:type="dcterms:W3CDTF">2017-05-16T22:33:00Z</dcterms:created>
  <dcterms:modified xsi:type="dcterms:W3CDTF">2017-05-16T23:33:00Z</dcterms:modified>
</cp:coreProperties>
</file>